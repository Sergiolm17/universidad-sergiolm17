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F3" w:rsidRDefault="005C53F3" w:rsidP="002852A6">
      <w:pPr>
        <w:widowControl w:val="0"/>
        <w:spacing w:after="0" w:line="240" w:lineRule="auto"/>
        <w:contextualSpacing/>
        <w:jc w:val="center"/>
        <w:rPr>
          <w:rFonts w:ascii="Calibri" w:eastAsia="Calibri" w:hAnsi="Calibri" w:cs="Calibri"/>
          <w:b/>
          <w:color w:val="000000"/>
          <w:lang w:val="es-MX" w:eastAsia="es-MX"/>
        </w:rPr>
      </w:pPr>
    </w:p>
    <w:p w:rsidR="005C53F3" w:rsidRDefault="005C53F3" w:rsidP="002852A6">
      <w:pPr>
        <w:widowControl w:val="0"/>
        <w:spacing w:after="0" w:line="240" w:lineRule="auto"/>
        <w:contextualSpacing/>
        <w:jc w:val="center"/>
        <w:rPr>
          <w:rFonts w:ascii="Calibri" w:eastAsia="Calibri" w:hAnsi="Calibri" w:cs="Calibri"/>
          <w:b/>
          <w:color w:val="000000"/>
          <w:lang w:val="es-MX" w:eastAsia="es-MX"/>
        </w:rPr>
      </w:pPr>
    </w:p>
    <w:p w:rsidR="002B195E" w:rsidRPr="002852A6" w:rsidRDefault="004955A5" w:rsidP="002852A6">
      <w:pPr>
        <w:jc w:val="center"/>
        <w:rPr>
          <w:b/>
          <w:u w:val="single"/>
        </w:rPr>
      </w:pPr>
      <w:r>
        <w:rPr>
          <w:b/>
          <w:u w:val="single"/>
        </w:rPr>
        <w:t>CASOS DE PROCESO DE SEGMENTACIÓN</w:t>
      </w:r>
    </w:p>
    <w:p w:rsidR="002B195E" w:rsidRPr="00826DE8" w:rsidRDefault="00443E27" w:rsidP="00826DE8">
      <w:pPr>
        <w:widowControl w:val="0"/>
        <w:spacing w:after="0" w:line="240" w:lineRule="auto"/>
        <w:jc w:val="both"/>
        <w:rPr>
          <w:b/>
        </w:rPr>
      </w:pPr>
      <w:r w:rsidRPr="00826DE8">
        <w:rPr>
          <w:b/>
        </w:rPr>
        <w:t>Para el siguiente caso, se cuenta la con los siguientes datos de fuentes segundarias.</w:t>
      </w:r>
    </w:p>
    <w:p w:rsidR="00443E27" w:rsidRDefault="00443E27" w:rsidP="00443E27">
      <w:pPr>
        <w:widowControl w:val="0"/>
        <w:spacing w:after="0" w:line="240" w:lineRule="auto"/>
        <w:jc w:val="both"/>
      </w:pPr>
      <w:r>
        <w:rPr>
          <w:noProof/>
          <w:lang w:eastAsia="es-PE"/>
        </w:rPr>
        <w:drawing>
          <wp:inline distT="0" distB="0" distL="0" distR="0">
            <wp:extent cx="5936615" cy="2169795"/>
            <wp:effectExtent l="0" t="0" r="698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27" w:rsidRDefault="00443E27" w:rsidP="00443E27">
      <w:pPr>
        <w:widowControl w:val="0"/>
        <w:spacing w:after="0" w:line="240" w:lineRule="auto"/>
        <w:jc w:val="both"/>
      </w:pPr>
    </w:p>
    <w:p w:rsidR="00443E27" w:rsidRDefault="00443E27" w:rsidP="00443E27">
      <w:pPr>
        <w:widowControl w:val="0"/>
        <w:spacing w:after="0" w:line="240" w:lineRule="auto"/>
        <w:jc w:val="both"/>
      </w:pPr>
      <w:r>
        <w:rPr>
          <w:noProof/>
          <w:lang w:eastAsia="es-PE"/>
        </w:rPr>
        <w:drawing>
          <wp:inline distT="0" distB="0" distL="0" distR="0">
            <wp:extent cx="5936615" cy="179451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27" w:rsidRDefault="00443E27" w:rsidP="00443E27">
      <w:pPr>
        <w:widowControl w:val="0"/>
        <w:spacing w:after="0" w:line="240" w:lineRule="auto"/>
        <w:jc w:val="both"/>
      </w:pPr>
    </w:p>
    <w:p w:rsidR="00443E27" w:rsidRDefault="00443E27" w:rsidP="00443E27">
      <w:pPr>
        <w:widowControl w:val="0"/>
        <w:spacing w:after="0" w:line="240" w:lineRule="auto"/>
        <w:jc w:val="both"/>
      </w:pPr>
    </w:p>
    <w:p w:rsidR="00443E27" w:rsidRPr="00443E27" w:rsidRDefault="00443E27" w:rsidP="00443E27">
      <w:pPr>
        <w:widowControl w:val="0"/>
        <w:spacing w:after="0" w:line="240" w:lineRule="auto"/>
        <w:jc w:val="both"/>
      </w:pPr>
      <w:r w:rsidRPr="00443E27">
        <w:rPr>
          <w:b/>
          <w:bCs/>
        </w:rPr>
        <w:t>De acuerd</w:t>
      </w:r>
      <w:r w:rsidR="003410BC">
        <w:rPr>
          <w:b/>
          <w:bCs/>
        </w:rPr>
        <w:t>o con los datos mostrados,</w:t>
      </w:r>
      <w:r w:rsidRPr="00443E27">
        <w:rPr>
          <w:b/>
          <w:bCs/>
        </w:rPr>
        <w:t xml:space="preserve"> </w:t>
      </w:r>
      <w:r w:rsidR="00026D20">
        <w:rPr>
          <w:b/>
          <w:bCs/>
        </w:rPr>
        <w:t xml:space="preserve">responda </w:t>
      </w:r>
      <w:r w:rsidR="003C1ED1">
        <w:rPr>
          <w:b/>
          <w:bCs/>
        </w:rPr>
        <w:t>las preguntas referentes</w:t>
      </w:r>
      <w:r w:rsidR="00026D20">
        <w:rPr>
          <w:b/>
          <w:bCs/>
        </w:rPr>
        <w:t xml:space="preserve"> a</w:t>
      </w:r>
      <w:r w:rsidRPr="00443E27">
        <w:rPr>
          <w:b/>
          <w:bCs/>
        </w:rPr>
        <w:t xml:space="preserve"> segmentación</w:t>
      </w:r>
      <w:r w:rsidR="00B45603">
        <w:rPr>
          <w:b/>
          <w:bCs/>
        </w:rPr>
        <w:t xml:space="preserve">, que son las </w:t>
      </w:r>
      <w:r w:rsidR="00B45603" w:rsidRPr="00443E27">
        <w:rPr>
          <w:b/>
          <w:bCs/>
        </w:rPr>
        <w:t>siguientes</w:t>
      </w:r>
      <w:r w:rsidRPr="00443E27">
        <w:rPr>
          <w:b/>
          <w:bCs/>
        </w:rPr>
        <w:t xml:space="preserve">: </w:t>
      </w:r>
    </w:p>
    <w:p w:rsidR="00443E27" w:rsidRDefault="00443E27" w:rsidP="00443E27">
      <w:pPr>
        <w:widowControl w:val="0"/>
        <w:spacing w:after="0" w:line="240" w:lineRule="auto"/>
        <w:jc w:val="both"/>
      </w:pPr>
    </w:p>
    <w:p w:rsidR="00443E27" w:rsidRDefault="00443E27" w:rsidP="00443E27">
      <w:pPr>
        <w:widowControl w:val="0"/>
        <w:spacing w:after="0" w:line="240" w:lineRule="auto"/>
        <w:jc w:val="both"/>
        <w:rPr>
          <w:b/>
          <w:bCs/>
        </w:rPr>
      </w:pPr>
      <w:r w:rsidRPr="00443E27">
        <w:rPr>
          <w:b/>
          <w:bCs/>
        </w:rPr>
        <w:t>1. ¿Cuánto es el número de personas del género masculino que viven en la Provincia de Satipo con un estilo de vida progresista?</w:t>
      </w:r>
    </w:p>
    <w:p w:rsidR="003D3C1E" w:rsidRDefault="003D3C1E" w:rsidP="00443E27">
      <w:pPr>
        <w:widowControl w:val="0"/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717" w:rsidTr="0049149E">
        <w:tc>
          <w:tcPr>
            <w:tcW w:w="9350" w:type="dxa"/>
            <w:gridSpan w:val="4"/>
          </w:tcPr>
          <w:p w:rsidR="00174717" w:rsidRDefault="00174717" w:rsidP="00443E27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FICHA TÉCNICA DE SEGMENTACIÓN</w:t>
            </w:r>
          </w:p>
        </w:tc>
      </w:tr>
      <w:tr w:rsidR="003D3C1E" w:rsidTr="003D3C1E">
        <w:tc>
          <w:tcPr>
            <w:tcW w:w="2337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FORMA</w:t>
            </w:r>
            <w:r w:rsidR="00625DD0">
              <w:rPr>
                <w:b/>
                <w:bCs/>
              </w:rPr>
              <w:t xml:space="preserve"> o VARIABLE</w:t>
            </w:r>
          </w:p>
        </w:tc>
        <w:tc>
          <w:tcPr>
            <w:tcW w:w="2337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8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338" w:type="dxa"/>
          </w:tcPr>
          <w:p w:rsidR="003D3C1E" w:rsidRDefault="00174717" w:rsidP="00443E27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PORCENTAJE</w:t>
            </w:r>
          </w:p>
        </w:tc>
      </w:tr>
      <w:tr w:rsidR="003D3C1E" w:rsidTr="003D3C1E">
        <w:tc>
          <w:tcPr>
            <w:tcW w:w="2337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3D3C1E" w:rsidTr="003D3C1E">
        <w:tc>
          <w:tcPr>
            <w:tcW w:w="2337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3D3C1E" w:rsidRDefault="003D3C1E" w:rsidP="00F3334E">
            <w:pPr>
              <w:widowControl w:val="0"/>
              <w:tabs>
                <w:tab w:val="left" w:pos="1214"/>
              </w:tabs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3D3C1E" w:rsidTr="003D3C1E">
        <w:tc>
          <w:tcPr>
            <w:tcW w:w="2337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3D3C1E" w:rsidRDefault="003D3C1E" w:rsidP="00443E27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826DE8" w:rsidTr="003D3C1E">
        <w:tc>
          <w:tcPr>
            <w:tcW w:w="2337" w:type="dxa"/>
          </w:tcPr>
          <w:p w:rsidR="00826DE8" w:rsidRDefault="00826DE8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826DE8" w:rsidRDefault="00826DE8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443E27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826DE8" w:rsidTr="003D3C1E">
        <w:tc>
          <w:tcPr>
            <w:tcW w:w="2337" w:type="dxa"/>
          </w:tcPr>
          <w:p w:rsidR="00826DE8" w:rsidRDefault="00826DE8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826DE8" w:rsidRDefault="00826DE8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443E27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443E27">
            <w:pPr>
              <w:widowControl w:val="0"/>
              <w:jc w:val="both"/>
              <w:rPr>
                <w:b/>
                <w:bCs/>
              </w:rPr>
            </w:pPr>
          </w:p>
        </w:tc>
      </w:tr>
    </w:tbl>
    <w:p w:rsidR="003D3C1E" w:rsidRDefault="003D3C1E" w:rsidP="00443E27">
      <w:pPr>
        <w:widowControl w:val="0"/>
        <w:spacing w:after="0" w:line="240" w:lineRule="auto"/>
        <w:jc w:val="both"/>
        <w:rPr>
          <w:b/>
          <w:bCs/>
        </w:rPr>
      </w:pPr>
    </w:p>
    <w:p w:rsidR="00443E27" w:rsidRDefault="00443E27" w:rsidP="00061279">
      <w:pPr>
        <w:widowControl w:val="0"/>
        <w:tabs>
          <w:tab w:val="left" w:pos="2066"/>
        </w:tabs>
        <w:spacing w:after="0" w:line="240" w:lineRule="auto"/>
        <w:jc w:val="both"/>
        <w:rPr>
          <w:b/>
          <w:bCs/>
        </w:rPr>
      </w:pPr>
      <w:r w:rsidRPr="00443E27">
        <w:rPr>
          <w:b/>
          <w:bCs/>
        </w:rPr>
        <w:lastRenderedPageBreak/>
        <w:t>2. ¿Cuánto es el número de personas del género femenino con un estilo de vida modernas del NSE B y C de las Provincias de Huancayo, Concepción y Tarma?</w:t>
      </w:r>
    </w:p>
    <w:p w:rsidR="00E30A78" w:rsidRPr="00443E27" w:rsidRDefault="00E30A78" w:rsidP="00061279">
      <w:pPr>
        <w:widowControl w:val="0"/>
        <w:tabs>
          <w:tab w:val="left" w:pos="2066"/>
        </w:tabs>
        <w:spacing w:after="0" w:line="240" w:lineRule="auto"/>
        <w:jc w:val="both"/>
      </w:pPr>
    </w:p>
    <w:p w:rsidR="00061279" w:rsidRDefault="00061279" w:rsidP="00443E27">
      <w:pPr>
        <w:widowControl w:val="0"/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0A78" w:rsidTr="00BB4966">
        <w:tc>
          <w:tcPr>
            <w:tcW w:w="9350" w:type="dxa"/>
            <w:gridSpan w:val="4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FICHA TÉCNICA DE SEGMENTACIÓN</w:t>
            </w:r>
          </w:p>
        </w:tc>
      </w:tr>
      <w:tr w:rsidR="00E30A78" w:rsidTr="00BB4966"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FORMA o VARIABLE</w:t>
            </w:r>
          </w:p>
        </w:tc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PORCENTAJE</w:t>
            </w:r>
          </w:p>
        </w:tc>
      </w:tr>
      <w:tr w:rsidR="00E30A78" w:rsidTr="00BB4966"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Pr="0018493C" w:rsidRDefault="00E30A78" w:rsidP="00BB4966">
            <w:pPr>
              <w:widowControl w:val="0"/>
              <w:jc w:val="both"/>
              <w:rPr>
                <w:b/>
                <w:bCs/>
                <w:vertAlign w:val="superscript"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E30A78" w:rsidTr="00BB4966"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E30A78" w:rsidTr="00BB4966"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826DE8" w:rsidTr="00BB4966"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826DE8" w:rsidTr="00BB4966"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Pr="00966D98" w:rsidRDefault="00826DE8" w:rsidP="00BB4966">
            <w:pPr>
              <w:widowControl w:val="0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826DE8" w:rsidTr="00BB4966"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</w:tbl>
    <w:p w:rsidR="00443E27" w:rsidRDefault="00443E27" w:rsidP="00443E27">
      <w:pPr>
        <w:widowControl w:val="0"/>
        <w:spacing w:after="0" w:line="240" w:lineRule="auto"/>
        <w:jc w:val="both"/>
      </w:pPr>
    </w:p>
    <w:p w:rsidR="00443E27" w:rsidRPr="00443E27" w:rsidRDefault="00443E27" w:rsidP="00443E27">
      <w:pPr>
        <w:widowControl w:val="0"/>
        <w:spacing w:after="0" w:line="240" w:lineRule="auto"/>
        <w:jc w:val="both"/>
      </w:pPr>
      <w:r w:rsidRPr="00443E27">
        <w:rPr>
          <w:b/>
          <w:bCs/>
        </w:rPr>
        <w:t>3. ¿Cuánto es el número de personas que viven en la zona urbana de las provincias de Huancayo, jauja, Tarma, concepción y Satipo del NSE A,</w:t>
      </w:r>
      <w:r w:rsidR="00164E79">
        <w:rPr>
          <w:b/>
          <w:bCs/>
        </w:rPr>
        <w:t xml:space="preserve"> </w:t>
      </w:r>
      <w:r w:rsidRPr="00443E27">
        <w:rPr>
          <w:b/>
          <w:bCs/>
        </w:rPr>
        <w:t>B y C con un estilo de vida sofisticado?</w:t>
      </w:r>
    </w:p>
    <w:p w:rsidR="00443E27" w:rsidRDefault="00443E27" w:rsidP="00443E27">
      <w:pPr>
        <w:widowControl w:val="0"/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0A78" w:rsidTr="00BB4966">
        <w:tc>
          <w:tcPr>
            <w:tcW w:w="9350" w:type="dxa"/>
            <w:gridSpan w:val="4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FICHA TÉCNICA DE SEGMENTACIÓN</w:t>
            </w:r>
          </w:p>
        </w:tc>
      </w:tr>
      <w:tr w:rsidR="00E30A78" w:rsidTr="00BB4966"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FORMA o VARIABLE</w:t>
            </w:r>
          </w:p>
        </w:tc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PORCENTAJE</w:t>
            </w:r>
          </w:p>
        </w:tc>
      </w:tr>
      <w:tr w:rsidR="00E30A78" w:rsidTr="00BB4966"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E30A78" w:rsidTr="00BB4966"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E165B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E30A78" w:rsidTr="00BB4966"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E30A78" w:rsidRDefault="00E30A7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826DE8" w:rsidTr="00BB4966"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  <w:tr w:rsidR="00826DE8" w:rsidTr="00BB4966"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7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  <w:tc>
          <w:tcPr>
            <w:tcW w:w="2338" w:type="dxa"/>
          </w:tcPr>
          <w:p w:rsidR="00826DE8" w:rsidRDefault="00826DE8" w:rsidP="00BB4966">
            <w:pPr>
              <w:widowControl w:val="0"/>
              <w:jc w:val="both"/>
              <w:rPr>
                <w:b/>
                <w:bCs/>
              </w:rPr>
            </w:pPr>
          </w:p>
        </w:tc>
      </w:tr>
    </w:tbl>
    <w:p w:rsidR="00061279" w:rsidRDefault="00061279" w:rsidP="00443E27">
      <w:pPr>
        <w:widowControl w:val="0"/>
        <w:spacing w:after="0" w:line="240" w:lineRule="auto"/>
        <w:jc w:val="both"/>
      </w:pPr>
    </w:p>
    <w:sectPr w:rsidR="00061279" w:rsidSect="00164E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D38" w:rsidRDefault="00454D38" w:rsidP="00477577">
      <w:pPr>
        <w:spacing w:after="0" w:line="240" w:lineRule="auto"/>
      </w:pPr>
      <w:r>
        <w:separator/>
      </w:r>
    </w:p>
  </w:endnote>
  <w:endnote w:type="continuationSeparator" w:id="0">
    <w:p w:rsidR="00454D38" w:rsidRDefault="00454D38" w:rsidP="004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E3" w:rsidRDefault="00DB5C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2905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bookmarkStart w:id="0" w:name="_GoBack" w:displacedByCustomXml="prev"/>
      <w:bookmarkEnd w:id="0" w:displacedByCustomXml="prev"/>
      <w:p w:rsidR="00164EFE" w:rsidRDefault="00164EFE" w:rsidP="00164EFE">
        <w:pPr>
          <w:pStyle w:val="Piedepgina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BDC" w:rsidRPr="000E0BDC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164EFE" w:rsidRDefault="00164EFE" w:rsidP="00DB5CE3">
    <w:pPr>
      <w:pStyle w:val="Piedepgina"/>
      <w:jc w:val="center"/>
    </w:pPr>
  </w:p>
  <w:p w:rsidR="00834569" w:rsidRPr="00164EFE" w:rsidRDefault="00834569" w:rsidP="00164E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E3" w:rsidRDefault="00DB5C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D38" w:rsidRDefault="00454D38" w:rsidP="00477577">
      <w:pPr>
        <w:spacing w:after="0" w:line="240" w:lineRule="auto"/>
      </w:pPr>
      <w:r>
        <w:separator/>
      </w:r>
    </w:p>
  </w:footnote>
  <w:footnote w:type="continuationSeparator" w:id="0">
    <w:p w:rsidR="00454D38" w:rsidRDefault="00454D38" w:rsidP="0047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E3" w:rsidRDefault="00DB5C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E99" w:rsidRDefault="004B591A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3B19A1A" wp14:editId="1F7190C5">
              <wp:simplePos x="0" y="0"/>
              <wp:positionH relativeFrom="page">
                <wp:align>left</wp:align>
              </wp:positionH>
              <wp:positionV relativeFrom="paragraph">
                <wp:posOffset>207645</wp:posOffset>
              </wp:positionV>
              <wp:extent cx="4812030" cy="400050"/>
              <wp:effectExtent l="0" t="0" r="26670" b="19050"/>
              <wp:wrapNone/>
              <wp:docPr id="1" name="1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12030" cy="400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orbel" w:hAnsi="Corbel"/>
                              <w:b/>
                              <w:sz w:val="28"/>
                            </w:rPr>
                            <w:alias w:val="Categoría"/>
                            <w:tag w:val=""/>
                            <w:id w:val="-86990722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F121E" w:rsidRPr="004732B9" w:rsidRDefault="000E0BDC" w:rsidP="000F121E">
                              <w:pPr>
                                <w:jc w:val="right"/>
                                <w:rPr>
                                  <w:rFonts w:ascii="Corbel" w:hAnsi="Corbe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orbel" w:hAnsi="Corbel"/>
                                  <w:b/>
                                  <w:sz w:val="28"/>
                                </w:rPr>
                                <w:t>MARKETING</w:t>
                              </w:r>
                            </w:p>
                          </w:sdtContent>
                        </w:sdt>
                        <w:p w:rsidR="00477577" w:rsidRPr="00FA6D7A" w:rsidRDefault="00477577" w:rsidP="00477577">
                          <w:pPr>
                            <w:jc w:val="right"/>
                            <w:rPr>
                              <w:rFonts w:ascii="Impact" w:hAnsi="Impact"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B19A1A" id="1 Rectángulo" o:spid="_x0000_s1026" style="position:absolute;margin-left:0;margin-top:16.35pt;width:378.9pt;height:31.5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" fillcolor="black [3213]" strokecolor="black [3213]" strokeweight="2pt">
              <v:path arrowok="t"/>
              <v:textbox>
                <w:txbxContent>
                  <w:sdt>
                    <w:sdtPr>
                      <w:rPr>
                        <w:rFonts w:ascii="Corbel" w:hAnsi="Corbel"/>
                        <w:b/>
                        <w:sz w:val="28"/>
                      </w:rPr>
                      <w:alias w:val="Categoría"/>
                      <w:tag w:val=""/>
                      <w:id w:val="-869907227"/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p w:rsidR="000F121E" w:rsidRPr="004732B9" w:rsidRDefault="000E0BDC" w:rsidP="000F121E">
                        <w:pPr>
                          <w:jc w:val="right"/>
                          <w:rPr>
                            <w:rFonts w:ascii="Corbel" w:hAnsi="Corbel"/>
                            <w:b/>
                            <w:sz w:val="28"/>
                          </w:rPr>
                        </w:pPr>
                        <w:r>
                          <w:rPr>
                            <w:rFonts w:ascii="Corbel" w:hAnsi="Corbel"/>
                            <w:b/>
                            <w:sz w:val="28"/>
                          </w:rPr>
                          <w:t>MARKETING</w:t>
                        </w:r>
                      </w:p>
                    </w:sdtContent>
                  </w:sdt>
                  <w:p w:rsidR="00477577" w:rsidRPr="00FA6D7A" w:rsidRDefault="00477577" w:rsidP="00477577">
                    <w:pPr>
                      <w:jc w:val="right"/>
                      <w:rPr>
                        <w:rFonts w:ascii="Impact" w:hAnsi="Impact"/>
                        <w:sz w:val="36"/>
                        <w:szCs w:val="28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74624" behindDoc="0" locked="0" layoutInCell="1" allowOverlap="1" wp14:anchorId="5F118C8D" wp14:editId="3F49F7BB">
          <wp:simplePos x="0" y="0"/>
          <wp:positionH relativeFrom="margin">
            <wp:align>center</wp:align>
          </wp:positionH>
          <wp:positionV relativeFrom="paragraph">
            <wp:posOffset>-346075</wp:posOffset>
          </wp:positionV>
          <wp:extent cx="1514475" cy="413385"/>
          <wp:effectExtent l="0" t="0" r="9525" b="571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HORIZONTAL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EFE">
      <w:rPr>
        <w:noProof/>
        <w:lang w:eastAsia="es-PE"/>
      </w:rPr>
      <w:t xml:space="preserve"> </w:t>
    </w:r>
    <w:r w:rsidR="00F83F23">
      <w:rPr>
        <w:noProof/>
        <w:lang w:eastAsia="es-PE"/>
      </w:rPr>
      <w:t xml:space="preserve"> </w:t>
    </w:r>
  </w:p>
  <w:p w:rsidR="00DA0D62" w:rsidRDefault="00F83F2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9D21D9" wp14:editId="73285BD1">
              <wp:simplePos x="0" y="0"/>
              <wp:positionH relativeFrom="column">
                <wp:posOffset>4066540</wp:posOffset>
              </wp:positionH>
              <wp:positionV relativeFrom="paragraph">
                <wp:posOffset>36830</wp:posOffset>
              </wp:positionV>
              <wp:extent cx="2769235" cy="400050"/>
              <wp:effectExtent l="0" t="0" r="12065" b="19050"/>
              <wp:wrapNone/>
              <wp:docPr id="2" name="2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69235" cy="400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77577" w:rsidRPr="00F661A1" w:rsidRDefault="00F661A1" w:rsidP="00F661A1">
                          <w:pPr>
                            <w:jc w:val="center"/>
                            <w:rPr>
                              <w:rFonts w:ascii="Corbel" w:hAnsi="Corbel"/>
                              <w:b/>
                              <w:sz w:val="24"/>
                              <w:szCs w:val="24"/>
                            </w:rPr>
                          </w:pPr>
                          <w:r w:rsidRPr="00F661A1">
                            <w:rPr>
                              <w:rFonts w:ascii="Corbel" w:hAnsi="Corbel"/>
                              <w:b/>
                              <w:sz w:val="24"/>
                              <w:szCs w:val="24"/>
                            </w:rPr>
                            <w:t>Segmentación de Mercados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9D21D9" id="2 Rectángulo" o:spid="_x0000_s1027" style="position:absolute;margin-left:320.2pt;margin-top:2.9pt;width:218.05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" fillcolor="black [3213]" strokecolor="black [3213]" strokeweight="2pt">
              <v:path arrowok="t"/>
              <v:textbox>
                <w:txbxContent>
                  <w:p w:rsidR="00477577" w:rsidRPr="00F661A1" w:rsidRDefault="00F661A1" w:rsidP="00F661A1">
                    <w:pPr>
                      <w:jc w:val="center"/>
                      <w:rPr>
                        <w:rFonts w:ascii="Corbel" w:hAnsi="Corbel"/>
                        <w:b/>
                        <w:sz w:val="24"/>
                        <w:szCs w:val="24"/>
                      </w:rPr>
                    </w:pPr>
                    <w:r w:rsidRPr="00F661A1">
                      <w:rPr>
                        <w:rFonts w:ascii="Corbel" w:hAnsi="Corbel"/>
                        <w:b/>
                        <w:sz w:val="24"/>
                        <w:szCs w:val="24"/>
                      </w:rPr>
                      <w:t>Segmentación de Mercados</w:t>
                    </w:r>
                  </w:p>
                </w:txbxContent>
              </v:textbox>
            </v:rect>
          </w:pict>
        </mc:Fallback>
      </mc:AlternateContent>
    </w:r>
  </w:p>
  <w:p w:rsidR="00DA0D62" w:rsidRDefault="00DA0D62">
    <w:pPr>
      <w:pStyle w:val="Encabezado"/>
    </w:pPr>
  </w:p>
  <w:p w:rsidR="00DA0D62" w:rsidRDefault="00DA0D62">
    <w:pPr>
      <w:pStyle w:val="Encabezado"/>
    </w:pPr>
  </w:p>
  <w:p w:rsidR="00852E99" w:rsidRDefault="00852E9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CE3" w:rsidRDefault="00DB5C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B5C"/>
    <w:multiLevelType w:val="hybridMultilevel"/>
    <w:tmpl w:val="523E91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462D8"/>
    <w:multiLevelType w:val="hybridMultilevel"/>
    <w:tmpl w:val="85BC22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37B5D"/>
    <w:multiLevelType w:val="multilevel"/>
    <w:tmpl w:val="B352CD7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5A61AAF"/>
    <w:multiLevelType w:val="hybridMultilevel"/>
    <w:tmpl w:val="D7FEA4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7759A"/>
    <w:multiLevelType w:val="multilevel"/>
    <w:tmpl w:val="A9C2F6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63C1037"/>
    <w:multiLevelType w:val="hybridMultilevel"/>
    <w:tmpl w:val="078CDD6C"/>
    <w:lvl w:ilvl="0" w:tplc="DB38A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63D5E"/>
    <w:multiLevelType w:val="hybridMultilevel"/>
    <w:tmpl w:val="77BA8D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767C5"/>
    <w:multiLevelType w:val="hybridMultilevel"/>
    <w:tmpl w:val="99D05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22752"/>
    <w:multiLevelType w:val="hybridMultilevel"/>
    <w:tmpl w:val="688AD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97AEE"/>
    <w:multiLevelType w:val="multilevel"/>
    <w:tmpl w:val="B352CD7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65B92825"/>
    <w:multiLevelType w:val="hybridMultilevel"/>
    <w:tmpl w:val="B28AC3DC"/>
    <w:lvl w:ilvl="0" w:tplc="EA0A1B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35BC0"/>
    <w:multiLevelType w:val="hybridMultilevel"/>
    <w:tmpl w:val="6DA82E4A"/>
    <w:lvl w:ilvl="0" w:tplc="B754A1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233B7A"/>
    <w:multiLevelType w:val="hybridMultilevel"/>
    <w:tmpl w:val="7F20952A"/>
    <w:lvl w:ilvl="0" w:tplc="95BE1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7862"/>
    <w:multiLevelType w:val="hybridMultilevel"/>
    <w:tmpl w:val="3B245D42"/>
    <w:lvl w:ilvl="0" w:tplc="08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AEA3C54"/>
    <w:multiLevelType w:val="hybridMultilevel"/>
    <w:tmpl w:val="6AA6BBF4"/>
    <w:lvl w:ilvl="0" w:tplc="C2FCCB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2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11"/>
  </w:num>
  <w:num w:numId="10">
    <w:abstractNumId w:val="4"/>
  </w:num>
  <w:num w:numId="11">
    <w:abstractNumId w:val="9"/>
  </w:num>
  <w:num w:numId="12">
    <w:abstractNumId w:val="13"/>
  </w:num>
  <w:num w:numId="13">
    <w:abstractNumId w:val="2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5A"/>
    <w:rsid w:val="0002598E"/>
    <w:rsid w:val="00026D20"/>
    <w:rsid w:val="00027781"/>
    <w:rsid w:val="000352F5"/>
    <w:rsid w:val="0005378C"/>
    <w:rsid w:val="00061279"/>
    <w:rsid w:val="00071727"/>
    <w:rsid w:val="00075349"/>
    <w:rsid w:val="00076595"/>
    <w:rsid w:val="000A0591"/>
    <w:rsid w:val="000A654C"/>
    <w:rsid w:val="000B0804"/>
    <w:rsid w:val="000B0A6E"/>
    <w:rsid w:val="000B265A"/>
    <w:rsid w:val="000E0BDC"/>
    <w:rsid w:val="000F121E"/>
    <w:rsid w:val="00107E2E"/>
    <w:rsid w:val="0011191B"/>
    <w:rsid w:val="001208EC"/>
    <w:rsid w:val="001320F0"/>
    <w:rsid w:val="00134617"/>
    <w:rsid w:val="001527DB"/>
    <w:rsid w:val="00161EEF"/>
    <w:rsid w:val="00164E79"/>
    <w:rsid w:val="00164EFE"/>
    <w:rsid w:val="00174717"/>
    <w:rsid w:val="00182496"/>
    <w:rsid w:val="0018493C"/>
    <w:rsid w:val="001A0EC7"/>
    <w:rsid w:val="001B1723"/>
    <w:rsid w:val="001B4A83"/>
    <w:rsid w:val="001C09D9"/>
    <w:rsid w:val="001C3A48"/>
    <w:rsid w:val="001D09AF"/>
    <w:rsid w:val="001F5FE7"/>
    <w:rsid w:val="00216BE2"/>
    <w:rsid w:val="002368AA"/>
    <w:rsid w:val="0024364C"/>
    <w:rsid w:val="00255118"/>
    <w:rsid w:val="002852A6"/>
    <w:rsid w:val="002961D0"/>
    <w:rsid w:val="002A4615"/>
    <w:rsid w:val="002B195E"/>
    <w:rsid w:val="003240FB"/>
    <w:rsid w:val="003410BC"/>
    <w:rsid w:val="00341733"/>
    <w:rsid w:val="003626FE"/>
    <w:rsid w:val="00363E9A"/>
    <w:rsid w:val="0038365A"/>
    <w:rsid w:val="003C1ED1"/>
    <w:rsid w:val="003C4C50"/>
    <w:rsid w:val="003C5E92"/>
    <w:rsid w:val="003D3C1E"/>
    <w:rsid w:val="003E47F6"/>
    <w:rsid w:val="003F17AF"/>
    <w:rsid w:val="00423C9C"/>
    <w:rsid w:val="00434C43"/>
    <w:rsid w:val="00443E27"/>
    <w:rsid w:val="00454D38"/>
    <w:rsid w:val="004732B9"/>
    <w:rsid w:val="004766B4"/>
    <w:rsid w:val="00477577"/>
    <w:rsid w:val="004955A5"/>
    <w:rsid w:val="004B591A"/>
    <w:rsid w:val="004C10CD"/>
    <w:rsid w:val="004C4BA9"/>
    <w:rsid w:val="004F720A"/>
    <w:rsid w:val="005023E9"/>
    <w:rsid w:val="00504929"/>
    <w:rsid w:val="00506CF9"/>
    <w:rsid w:val="00575479"/>
    <w:rsid w:val="00592149"/>
    <w:rsid w:val="0059252E"/>
    <w:rsid w:val="005B4AFF"/>
    <w:rsid w:val="005C53F3"/>
    <w:rsid w:val="005D085A"/>
    <w:rsid w:val="005F62CF"/>
    <w:rsid w:val="00622929"/>
    <w:rsid w:val="00624DD6"/>
    <w:rsid w:val="00625DD0"/>
    <w:rsid w:val="006546CE"/>
    <w:rsid w:val="00695DEE"/>
    <w:rsid w:val="006C430E"/>
    <w:rsid w:val="006C6A88"/>
    <w:rsid w:val="006D2BDD"/>
    <w:rsid w:val="006F159A"/>
    <w:rsid w:val="006F3ECC"/>
    <w:rsid w:val="006F5D6F"/>
    <w:rsid w:val="00735583"/>
    <w:rsid w:val="00736039"/>
    <w:rsid w:val="00741812"/>
    <w:rsid w:val="0078364E"/>
    <w:rsid w:val="007B7DF0"/>
    <w:rsid w:val="007C3E06"/>
    <w:rsid w:val="007C41AA"/>
    <w:rsid w:val="0080025D"/>
    <w:rsid w:val="008138AA"/>
    <w:rsid w:val="00826DE8"/>
    <w:rsid w:val="00834569"/>
    <w:rsid w:val="00852E99"/>
    <w:rsid w:val="008723FB"/>
    <w:rsid w:val="008A007F"/>
    <w:rsid w:val="008B3C78"/>
    <w:rsid w:val="008C1226"/>
    <w:rsid w:val="008C2DB9"/>
    <w:rsid w:val="00916645"/>
    <w:rsid w:val="009178B1"/>
    <w:rsid w:val="00966D98"/>
    <w:rsid w:val="00975A33"/>
    <w:rsid w:val="009822E8"/>
    <w:rsid w:val="009979BA"/>
    <w:rsid w:val="009A5B56"/>
    <w:rsid w:val="009D1EA5"/>
    <w:rsid w:val="009D2BD2"/>
    <w:rsid w:val="009F2E7A"/>
    <w:rsid w:val="009F4A3E"/>
    <w:rsid w:val="00A7524E"/>
    <w:rsid w:val="00A94686"/>
    <w:rsid w:val="00AC0658"/>
    <w:rsid w:val="00B05645"/>
    <w:rsid w:val="00B14639"/>
    <w:rsid w:val="00B31193"/>
    <w:rsid w:val="00B33BAA"/>
    <w:rsid w:val="00B45603"/>
    <w:rsid w:val="00B55DE3"/>
    <w:rsid w:val="00B82273"/>
    <w:rsid w:val="00BA2C04"/>
    <w:rsid w:val="00BA33BE"/>
    <w:rsid w:val="00BB26BC"/>
    <w:rsid w:val="00BD1839"/>
    <w:rsid w:val="00BE433C"/>
    <w:rsid w:val="00BF1E71"/>
    <w:rsid w:val="00C265D6"/>
    <w:rsid w:val="00C5786A"/>
    <w:rsid w:val="00C9389B"/>
    <w:rsid w:val="00CF60EE"/>
    <w:rsid w:val="00D10299"/>
    <w:rsid w:val="00D221AF"/>
    <w:rsid w:val="00D35611"/>
    <w:rsid w:val="00D75574"/>
    <w:rsid w:val="00DA0D62"/>
    <w:rsid w:val="00DB10CF"/>
    <w:rsid w:val="00DB5CE3"/>
    <w:rsid w:val="00DB643E"/>
    <w:rsid w:val="00DD693C"/>
    <w:rsid w:val="00DE1F27"/>
    <w:rsid w:val="00DE3360"/>
    <w:rsid w:val="00DF56E7"/>
    <w:rsid w:val="00E01D47"/>
    <w:rsid w:val="00E165B6"/>
    <w:rsid w:val="00E30A78"/>
    <w:rsid w:val="00E458C7"/>
    <w:rsid w:val="00E53827"/>
    <w:rsid w:val="00E650C8"/>
    <w:rsid w:val="00F037FF"/>
    <w:rsid w:val="00F05A94"/>
    <w:rsid w:val="00F325A9"/>
    <w:rsid w:val="00F3334E"/>
    <w:rsid w:val="00F64B9C"/>
    <w:rsid w:val="00F661A1"/>
    <w:rsid w:val="00F718B6"/>
    <w:rsid w:val="00F83F23"/>
    <w:rsid w:val="00FA6D7A"/>
    <w:rsid w:val="00FE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7F0AC6-5473-4033-934A-458E0590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7577"/>
  </w:style>
  <w:style w:type="paragraph" w:styleId="Piedepgina">
    <w:name w:val="footer"/>
    <w:basedOn w:val="Normal"/>
    <w:link w:val="PiedepginaC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7577"/>
  </w:style>
  <w:style w:type="paragraph" w:styleId="Prrafodelista">
    <w:name w:val="List Paragraph"/>
    <w:basedOn w:val="Normal"/>
    <w:link w:val="PrrafodelistaCar"/>
    <w:uiPriority w:val="34"/>
    <w:qFormat/>
    <w:rsid w:val="00834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5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36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erRight">
    <w:name w:val="Footer Right"/>
    <w:basedOn w:val="Piedepgina"/>
    <w:uiPriority w:val="35"/>
    <w:qFormat/>
    <w:rsid w:val="00DE1F27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val="es-ES" w:eastAsia="fr-FR"/>
    </w:rPr>
  </w:style>
  <w:style w:type="character" w:styleId="Textodelmarcadordeposicin">
    <w:name w:val="Placeholder Text"/>
    <w:basedOn w:val="Fuentedeprrafopredeter"/>
    <w:uiPriority w:val="99"/>
    <w:semiHidden/>
    <w:rsid w:val="00341733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B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ortillo\Downloads\Producto_Acad&#233;mico%2001%20Virt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93"/>
    <w:rsid w:val="00002B66"/>
    <w:rsid w:val="000874E4"/>
    <w:rsid w:val="003058F1"/>
    <w:rsid w:val="004A7F44"/>
    <w:rsid w:val="007265E6"/>
    <w:rsid w:val="00826D22"/>
    <w:rsid w:val="00931B2A"/>
    <w:rsid w:val="00A30693"/>
    <w:rsid w:val="00B80A55"/>
    <w:rsid w:val="00D8656B"/>
    <w:rsid w:val="00F65A3B"/>
    <w:rsid w:val="00F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29DD96D286D49369F8A523AE7A558BE">
    <w:name w:val="729DD96D286D49369F8A523AE7A55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Producto_Académico 01 Virtual.dotx</Template>
  <TotalTime>139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Producto Académico N° 02</vt:lpstr>
    </vt:vector>
  </TitlesOfParts>
  <Company>Hewlett-Packard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 Académico N° 02</dc:title>
  <dc:creator>manuel</dc:creator>
  <cp:keywords>Productos Académicos UCVirtual; UC Virtual</cp:keywords>
  <cp:lastModifiedBy>Enriques</cp:lastModifiedBy>
  <cp:revision>48</cp:revision>
  <cp:lastPrinted>2017-09-22T01:26:00Z</cp:lastPrinted>
  <dcterms:created xsi:type="dcterms:W3CDTF">2017-05-10T04:53:00Z</dcterms:created>
  <dcterms:modified xsi:type="dcterms:W3CDTF">2017-09-22T01:26:00Z</dcterms:modified>
  <cp:category>MARKETING</cp:category>
</cp:coreProperties>
</file>